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319"/>
        <w:gridCol w:w="6617"/>
      </w:tblGrid>
      <w:tr w:rsidR="00C420C8" w:rsidRPr="005152F2" w:rsidTr="00ED7B3C">
        <w:tc>
          <w:tcPr>
            <w:tcW w:w="3319" w:type="dxa"/>
          </w:tcPr>
          <w:p w:rsidR="00C420C8" w:rsidRDefault="004F26A2" w:rsidP="002046EC">
            <w:pPr>
              <w:pStyle w:val="Heading2"/>
              <w:spacing w:after="0"/>
              <w:ind w:left="-510"/>
            </w:pPr>
            <w:r w:rsidRPr="00B90A8A">
              <w:t>Vikash A Mishra</w:t>
            </w:r>
          </w:p>
          <w:p w:rsidR="008B04E4" w:rsidRDefault="008B04E4" w:rsidP="008B04E4">
            <w:pPr>
              <w:pStyle w:val="Heading3"/>
            </w:pPr>
            <w:sdt>
              <w:sdtPr>
                <w:alias w:val="Objective:"/>
                <w:tag w:val="Objective:"/>
                <w:id w:val="-1429963341"/>
                <w:placeholder>
                  <w:docPart w:val="273DD20C24974538853574AC240542D3"/>
                </w:placeholder>
                <w:temporary/>
                <w:showingPlcHdr/>
                <w15:appearance w15:val="hidden"/>
              </w:sdtPr>
              <w:sdtContent>
                <w:r w:rsidRPr="002046EC">
                  <w:rPr>
                    <w:rStyle w:val="Heading5Char"/>
                    <w:sz w:val="26"/>
                    <w:szCs w:val="26"/>
                  </w:rPr>
                  <w:t>Objective</w:t>
                </w:r>
              </w:sdtContent>
            </w:sdt>
          </w:p>
          <w:p w:rsidR="002046EC" w:rsidRDefault="008B04E4" w:rsidP="008B04E4">
            <w:r w:rsidRPr="00B90A8A">
              <w:t>Highly focused individual experienced in deriving business and product insights using data mining and analytics</w:t>
            </w:r>
          </w:p>
          <w:p w:rsidR="00C0022A" w:rsidRPr="008B04E4" w:rsidRDefault="00C0022A" w:rsidP="008B04E4">
            <w:pPr>
              <w:pStyle w:val="Heading2"/>
            </w:pPr>
            <w:sdt>
              <w:sdtPr>
                <w:alias w:val="Skills:"/>
                <w:tag w:val="Skills:"/>
                <w:id w:val="1490835561"/>
                <w:placeholder>
                  <w:docPart w:val="057007C833C8406A9048B48E3EF95278"/>
                </w:placeholder>
                <w:temporary/>
                <w:showingPlcHdr/>
                <w15:appearance w15:val="hidden"/>
              </w:sdtPr>
              <w:sdtContent>
                <w:r w:rsidRPr="008B04E4">
                  <w:t>Skills</w:t>
                </w:r>
              </w:sdtContent>
            </w:sdt>
          </w:p>
          <w:p w:rsidR="00C0022A" w:rsidRPr="00E76A7F" w:rsidRDefault="00C0022A" w:rsidP="002046EC">
            <w:pPr>
              <w:spacing w:after="0"/>
              <w:rPr>
                <w:rFonts w:cstheme="minorHAnsi"/>
              </w:rPr>
            </w:pPr>
            <w:r w:rsidRPr="00E76A7F">
              <w:rPr>
                <w:rFonts w:cstheme="minorHAnsi"/>
                <w:b/>
              </w:rPr>
              <w:t xml:space="preserve">Data Science &amp; Analytics: : </w:t>
            </w:r>
            <w:r w:rsidRPr="00E76A7F">
              <w:rPr>
                <w:rFonts w:cstheme="minorHAnsi"/>
              </w:rPr>
              <w:t>Machine Learning Algorithms (SVM, Random Forest, NLP, Clustering algorithm, PCA), Forecasting, Ensemble Methods, Gradient Descent, integer programming, Queuing theory, Model assumptions and validation, model selection, ARIMA</w:t>
            </w:r>
          </w:p>
          <w:p w:rsidR="00C0022A" w:rsidRPr="00E76A7F" w:rsidRDefault="00C0022A" w:rsidP="00C0022A">
            <w:pPr>
              <w:rPr>
                <w:rFonts w:cstheme="minorHAnsi"/>
              </w:rPr>
            </w:pPr>
            <w:r w:rsidRPr="00E76A7F">
              <w:rPr>
                <w:rFonts w:cstheme="minorHAnsi"/>
                <w:b/>
              </w:rPr>
              <w:t>Data Tools Languages:</w:t>
            </w:r>
            <w:r>
              <w:rPr>
                <w:rFonts w:cstheme="minorHAnsi"/>
              </w:rPr>
              <w:t xml:space="preserve">  R, Python, (Postgres) SQL</w:t>
            </w:r>
            <w:r w:rsidRPr="00E76A7F">
              <w:rPr>
                <w:rFonts w:cstheme="minorHAnsi"/>
              </w:rPr>
              <w:t>, pyspark, TensorFlow</w:t>
            </w:r>
            <w:r>
              <w:rPr>
                <w:rFonts w:cstheme="minorHAnsi"/>
              </w:rPr>
              <w:t>,</w:t>
            </w:r>
            <w:r w:rsidRPr="00E76A7F">
              <w:rPr>
                <w:rFonts w:cstheme="minorHAnsi"/>
              </w:rPr>
              <w:t xml:space="preserve"> Microsoft Excel(vlookup, pivot)</w:t>
            </w:r>
          </w:p>
          <w:p w:rsidR="00C0022A" w:rsidRDefault="00C0022A" w:rsidP="00C0022A">
            <w:pPr>
              <w:pStyle w:val="Graphic"/>
            </w:pPr>
            <w:r>
              <w:rPr>
                <w:rFonts w:cstheme="minorHAnsi"/>
                <w:b/>
              </w:rPr>
              <w:t xml:space="preserve">Other </w:t>
            </w:r>
            <w:r w:rsidRPr="00E76A7F">
              <w:rPr>
                <w:rFonts w:cstheme="minorHAnsi"/>
                <w:b/>
              </w:rPr>
              <w:t>Skills:</w:t>
            </w:r>
            <w:r>
              <w:rPr>
                <w:rFonts w:cstheme="minorHAnsi"/>
              </w:rPr>
              <w:t xml:space="preserve">  Project Management, </w:t>
            </w:r>
            <w:r w:rsidRPr="00E76A7F">
              <w:rPr>
                <w:rFonts w:cstheme="minorHAnsi"/>
              </w:rPr>
              <w:t xml:space="preserve"> Heuristic models, Decision analysis, Non-linear programming, six sigma, Data Visualization (GG Plot,plotly</w:t>
            </w:r>
            <w:r>
              <w:rPr>
                <w:rFonts w:cstheme="minorHAnsi"/>
              </w:rPr>
              <w:t>, seaborn,</w:t>
            </w:r>
            <w:r w:rsidRPr="00E76A7F">
              <w:rPr>
                <w:rFonts w:cstheme="minorHAnsi"/>
              </w:rPr>
              <w:t>), Microsoft Excel(vlookup, pivot)</w:t>
            </w:r>
          </w:p>
          <w:p w:rsid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687AD4C4" wp14:editId="4B414608">
                      <wp:extent cx="309880" cy="303530"/>
                      <wp:effectExtent l="0" t="0" r="13970" b="2032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09880" cy="3035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F1C7A7" id="Group 43" o:spid="_x0000_s1026" alt="Title: Email icon" style="width:24.4pt;height:23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">
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2046EC" w:rsidRPr="002046EC" w:rsidRDefault="002046EC" w:rsidP="002046EC">
            <w:r>
              <w:t>m.vkumar89@gmail.com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2289127" wp14:editId="09553C65">
                      <wp:extent cx="342900" cy="323850"/>
                      <wp:effectExtent l="0" t="0" r="19050" b="1905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42900" cy="32385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62DDDF" id="Group 37" o:spid="_x0000_s1026" alt="Title: Telephone icon" style="width:27pt;height:25.5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5dQi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">
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ED7B3C" w:rsidRDefault="004F26A2" w:rsidP="00ED7B3C">
            <w:pPr>
              <w:pStyle w:val="Heading3"/>
              <w:spacing w:line="240" w:lineRule="auto"/>
            </w:pPr>
            <w:r>
              <w:t>(817)-51</w:t>
            </w:r>
            <w:r w:rsidR="00ED7B3C">
              <w:t>3-6436</w:t>
            </w:r>
          </w:p>
          <w:p w:rsidR="00C420C8" w:rsidRDefault="0068354D" w:rsidP="00ED7B3C">
            <w:pPr>
              <w:pStyle w:val="Heading3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5FA9D26" wp14:editId="1A6B85F6">
                  <wp:extent cx="311150" cy="311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i-sc-github.svg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13" cy="31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1313" w:rsidRPr="00ED7B3C" w:rsidRDefault="004F26A2" w:rsidP="00ED7B3C">
            <w:pPr>
              <w:pStyle w:val="Graphic"/>
              <w:spacing w:before="0" w:after="0" w:line="240" w:lineRule="auto"/>
              <w:rPr>
                <w:color w:val="0563C1" w:themeColor="hyperlink"/>
                <w:u w:val="single"/>
              </w:rPr>
            </w:pPr>
            <w:hyperlink r:id="rId9" w:history="1">
              <w:r w:rsidRPr="0005165B">
                <w:rPr>
                  <w:rStyle w:val="Hyperlink"/>
                </w:rPr>
                <w:t>https://github.com/vikashAmishra</w:t>
              </w:r>
            </w:hyperlink>
          </w:p>
          <w:p w:rsidR="00ED7B3C" w:rsidRDefault="00ED7B3C" w:rsidP="00B90A8A">
            <w:r w:rsidRPr="00E33991">
              <w:drawing>
                <wp:inline distT="0" distB="0" distL="0" distR="0" wp14:anchorId="29FEE8F6" wp14:editId="333C00DB">
                  <wp:extent cx="323850" cy="278581"/>
                  <wp:effectExtent l="0" t="0" r="0" b="7620"/>
                  <wp:docPr id="6" name="Picture 6" descr="C:\Users\mvkum\OneDrive\Desktop\medium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vkum\OneDrive\Desktop\medium_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536" t="21428" r="9669" b="15079"/>
                          <a:stretch/>
                        </pic:blipFill>
                        <pic:spPr bwMode="auto">
                          <a:xfrm>
                            <a:off x="0" y="0"/>
                            <a:ext cx="339625" cy="29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F26A2" w:rsidRDefault="00B90A8A" w:rsidP="00B90A8A">
            <w:hyperlink r:id="rId11" w:history="1">
              <w:r w:rsidR="004F26A2" w:rsidRPr="00B90A8A">
                <w:rPr>
                  <w:rStyle w:val="Hyperlink"/>
                </w:rPr>
                <w:t>medium.com/@m.vkumar89</w:t>
              </w:r>
            </w:hyperlink>
          </w:p>
          <w:p w:rsidR="00ED7B3C" w:rsidRPr="004F26A2" w:rsidRDefault="00ED7B3C" w:rsidP="00B90A8A"/>
          <w:p w:rsidR="00C420C8" w:rsidRPr="005152F2" w:rsidRDefault="00C420C8" w:rsidP="003856C9"/>
        </w:tc>
        <w:tc>
          <w:tcPr>
            <w:tcW w:w="6617" w:type="dxa"/>
          </w:tcPr>
          <w:p w:rsidR="002046EC" w:rsidRPr="005152F2" w:rsidRDefault="002046EC" w:rsidP="002046EC">
            <w:pPr>
              <w:pStyle w:val="Heading2"/>
              <w:spacing w:after="0"/>
              <w:ind w:left="-510"/>
            </w:pPr>
            <w:sdt>
              <w:sdtPr>
                <w:alias w:val="Education:"/>
                <w:tag w:val="Education:"/>
                <w:id w:val="1349516922"/>
                <w:placeholder>
                  <w:docPart w:val="543AB5D8CF10482EB769F7AE15F0D41A"/>
                </w:placeholder>
                <w:temporary/>
                <w:showingPlcHdr/>
                <w15:appearance w15:val="hidden"/>
              </w:sdtPr>
              <w:sdtContent>
                <w:r w:rsidRPr="00E509C4">
                  <w:t>Education</w:t>
                </w:r>
              </w:sdtContent>
            </w:sdt>
          </w:p>
          <w:p w:rsidR="002046EC" w:rsidRPr="00D22755" w:rsidRDefault="002046EC" w:rsidP="002046EC">
            <w:pPr>
              <w:spacing w:after="0"/>
              <w:ind w:left="191"/>
              <w:rPr>
                <w:rFonts w:cstheme="minorHAnsi"/>
              </w:rPr>
            </w:pPr>
            <w:r w:rsidRPr="00D22755">
              <w:rPr>
                <w:rFonts w:cstheme="minorHAnsi"/>
                <w:b/>
              </w:rPr>
              <w:t xml:space="preserve">University of Texas Education at Arlington   </w:t>
            </w:r>
            <w:r w:rsidRPr="00D22755">
              <w:rPr>
                <w:rFonts w:cstheme="minorHAnsi"/>
              </w:rPr>
              <w:t xml:space="preserve">                                                                     </w:t>
            </w:r>
            <w:r>
              <w:rPr>
                <w:rFonts w:cstheme="minorHAnsi"/>
              </w:rPr>
              <w:t xml:space="preserve">                 </w:t>
            </w:r>
            <w:r w:rsidRPr="00D22755">
              <w:rPr>
                <w:rFonts w:cstheme="minorHAnsi"/>
              </w:rPr>
              <w:t xml:space="preserve">M.S.  In Industrial Engineering                                                                                                                                            </w:t>
            </w:r>
          </w:p>
          <w:p w:rsidR="002046EC" w:rsidRPr="00D22755" w:rsidRDefault="002046EC" w:rsidP="002046EC">
            <w:pPr>
              <w:spacing w:after="42" w:line="240" w:lineRule="auto"/>
              <w:ind w:left="191"/>
              <w:rPr>
                <w:rFonts w:cstheme="minorHAnsi"/>
              </w:rPr>
            </w:pPr>
            <w:r w:rsidRPr="00D22755">
              <w:rPr>
                <w:rFonts w:cstheme="minorHAnsi"/>
              </w:rPr>
              <w:t>Coursework:</w:t>
            </w:r>
            <w:r w:rsidRPr="00D22755">
              <w:rPr>
                <w:rFonts w:cstheme="minorHAnsi"/>
                <w:color w:val="424242"/>
              </w:rPr>
              <w:t xml:space="preserve"> Operations Research, Applied Linear Regression, </w:t>
            </w:r>
            <w:r>
              <w:rPr>
                <w:rFonts w:cstheme="minorHAnsi"/>
                <w:color w:val="424242"/>
              </w:rPr>
              <w:t>Engineering Statistics</w:t>
            </w:r>
            <w:r w:rsidRPr="00D22755">
              <w:rPr>
                <w:rFonts w:cstheme="minorHAnsi"/>
                <w:color w:val="424242"/>
              </w:rPr>
              <w:t>, Data mining and analytics</w:t>
            </w:r>
          </w:p>
          <w:p w:rsidR="002046EC" w:rsidRDefault="002046EC" w:rsidP="002046EC">
            <w:pPr>
              <w:ind w:left="191"/>
              <w:rPr>
                <w:rFonts w:cstheme="minorHAnsi"/>
              </w:rPr>
            </w:pPr>
            <w:r w:rsidRPr="00D22755">
              <w:rPr>
                <w:rFonts w:cstheme="minorHAnsi"/>
                <w:b/>
              </w:rPr>
              <w:t xml:space="preserve">Dr.  M.G.R.  University  </w:t>
            </w:r>
            <w:r>
              <w:rPr>
                <w:rFonts w:cstheme="minorHAnsi"/>
                <w:b/>
              </w:rPr>
              <w:t xml:space="preserve">                                                                                                                    </w:t>
            </w:r>
            <w:r w:rsidRPr="00D22755">
              <w:rPr>
                <w:rFonts w:cstheme="minorHAnsi"/>
              </w:rPr>
              <w:t>B</w:t>
            </w:r>
            <w:r>
              <w:rPr>
                <w:rFonts w:cstheme="minorHAnsi"/>
              </w:rPr>
              <w:t>.Tech</w:t>
            </w:r>
            <w:r w:rsidRPr="00D22755">
              <w:rPr>
                <w:rFonts w:cstheme="minorHAnsi"/>
              </w:rPr>
              <w:t xml:space="preserve"> in Mechanical Engineering</w:t>
            </w:r>
          </w:p>
          <w:p w:rsidR="002046EC" w:rsidRPr="00675DF1" w:rsidRDefault="002046EC" w:rsidP="002046EC">
            <w:pPr>
              <w:pStyle w:val="Heading2"/>
              <w:spacing w:after="0"/>
              <w:ind w:left="191"/>
            </w:pPr>
            <w:r w:rsidRPr="00675DF1">
              <w:t xml:space="preserve">Academic Projects </w:t>
            </w:r>
          </w:p>
          <w:p w:rsidR="002046EC" w:rsidRPr="00235157" w:rsidRDefault="002046EC" w:rsidP="002046EC">
            <w:pPr>
              <w:pStyle w:val="Heading5"/>
              <w:ind w:left="191"/>
              <w:rPr>
                <w:b/>
              </w:rPr>
            </w:pPr>
            <w:r w:rsidRPr="00235157">
              <w:rPr>
                <w:b/>
                <w:u w:color="92D050"/>
              </w:rPr>
              <w:t>Multiclass Labeler</w:t>
            </w:r>
            <w:r w:rsidRPr="00235157">
              <w:rPr>
                <w:b/>
              </w:rPr>
              <w:t xml:space="preserve">: </w:t>
            </w:r>
          </w:p>
          <w:p w:rsidR="002046EC" w:rsidRPr="00E76A7F" w:rsidRDefault="002046EC" w:rsidP="002046EC">
            <w:pPr>
              <w:pStyle w:val="Heading5"/>
              <w:ind w:left="191"/>
            </w:pPr>
            <w:r w:rsidRPr="00E76A7F">
              <w:t>Performed EDA on spatial-temporal and demographic data to develop to predict the occurrence and class of crime.</w:t>
            </w:r>
          </w:p>
          <w:p w:rsidR="002046EC" w:rsidRPr="00E76A7F" w:rsidRDefault="002046EC" w:rsidP="002046EC">
            <w:pPr>
              <w:pStyle w:val="Heading5"/>
              <w:ind w:left="191"/>
            </w:pPr>
            <w:r w:rsidRPr="00E76A7F">
              <w:t xml:space="preserve">Model Ranked under </w:t>
            </w:r>
            <w:r w:rsidRPr="0068354D">
              <w:rPr>
                <w:b/>
              </w:rPr>
              <w:t>top 400</w:t>
            </w:r>
            <w:r w:rsidRPr="00E76A7F">
              <w:t xml:space="preserve"> within 3000+ submissions in </w:t>
            </w:r>
            <w:r w:rsidRPr="0068354D">
              <w:rPr>
                <w:b/>
              </w:rPr>
              <w:t>Kaggle</w:t>
            </w:r>
            <w:r w:rsidRPr="00E76A7F">
              <w:t xml:space="preserve"> Competition with 2.4 logloss.</w:t>
            </w:r>
          </w:p>
          <w:p w:rsidR="002046EC" w:rsidRPr="00AB06A4" w:rsidRDefault="002046EC" w:rsidP="002046EC">
            <w:pPr>
              <w:spacing w:after="42" w:line="240" w:lineRule="auto"/>
              <w:ind w:left="191" w:right="-15"/>
              <w:rPr>
                <w:rFonts w:cstheme="minorHAnsi"/>
                <w:u w:val="thick" w:color="92D050"/>
              </w:rPr>
            </w:pPr>
            <w:r w:rsidRPr="00AB06A4">
              <w:rPr>
                <w:rFonts w:cstheme="minorHAnsi"/>
                <w:b/>
                <w:u w:val="thick" w:color="92D050"/>
              </w:rPr>
              <w:t>Sentiment Analysis:</w:t>
            </w:r>
          </w:p>
          <w:p w:rsidR="002046EC" w:rsidRPr="00E76A7F" w:rsidRDefault="002046EC" w:rsidP="002046EC">
            <w:pPr>
              <w:pStyle w:val="Heading5"/>
              <w:ind w:left="191"/>
            </w:pPr>
            <w:r w:rsidRPr="00E76A7F">
              <w:t>Preprocessed data using VectorSource</w:t>
            </w:r>
            <w:r>
              <w:t>,</w:t>
            </w:r>
            <w:r w:rsidRPr="00E76A7F">
              <w:t xml:space="preserve"> eliminated sparse words at a frequency level of 2% to clean unstructured dataset.</w:t>
            </w:r>
          </w:p>
          <w:p w:rsidR="002046EC" w:rsidRPr="00E76A7F" w:rsidRDefault="002046EC" w:rsidP="002046EC">
            <w:pPr>
              <w:pStyle w:val="Heading5"/>
              <w:ind w:left="191"/>
            </w:pPr>
            <w:r w:rsidRPr="00E76A7F">
              <w:t xml:space="preserve">Achieved accuracy of 87.88 and 84.50 with respect to the Decision Tree and Random forest model </w:t>
            </w:r>
          </w:p>
          <w:p w:rsidR="002046EC" w:rsidRPr="00AB06A4" w:rsidRDefault="002046EC" w:rsidP="002046EC">
            <w:pPr>
              <w:spacing w:after="42" w:line="240" w:lineRule="auto"/>
              <w:ind w:left="191" w:right="-15"/>
              <w:rPr>
                <w:rFonts w:cstheme="minorHAnsi"/>
                <w:u w:val="thick" w:color="92D050"/>
              </w:rPr>
            </w:pPr>
            <w:r w:rsidRPr="00AB06A4">
              <w:rPr>
                <w:rFonts w:cstheme="minorHAnsi"/>
                <w:b/>
                <w:u w:val="thick" w:color="92D050"/>
              </w:rPr>
              <w:t>Forecasting the business inventory</w:t>
            </w:r>
            <w:r w:rsidRPr="00AB06A4">
              <w:rPr>
                <w:rFonts w:cstheme="minorHAnsi"/>
                <w:u w:val="thick" w:color="92D050"/>
              </w:rPr>
              <w:t xml:space="preserve">:  </w:t>
            </w:r>
          </w:p>
          <w:p w:rsidR="002046EC" w:rsidRPr="00E76A7F" w:rsidRDefault="002046EC" w:rsidP="002046EC">
            <w:pPr>
              <w:pStyle w:val="Heading5"/>
              <w:ind w:left="191" w:firstLine="180"/>
            </w:pPr>
            <w:r w:rsidRPr="00E76A7F">
              <w:t>Developed a Time series model on historical data with respect to seasonality to predict the sale of a given class of item.</w:t>
            </w:r>
          </w:p>
          <w:p w:rsidR="002046EC" w:rsidRPr="00E76A7F" w:rsidRDefault="002046EC" w:rsidP="002046EC">
            <w:pPr>
              <w:pStyle w:val="Heading5"/>
              <w:ind w:left="191" w:firstLine="180"/>
            </w:pPr>
            <w:r w:rsidRPr="00E76A7F">
              <w:t>Evaluated models moving average, logistic regression, ARIMA and SARIMA algorithms using MAPE.</w:t>
            </w:r>
          </w:p>
          <w:p w:rsidR="002046EC" w:rsidRPr="00AB06A4" w:rsidRDefault="002046EC" w:rsidP="002046EC">
            <w:pPr>
              <w:spacing w:after="42" w:line="240" w:lineRule="auto"/>
              <w:ind w:left="191" w:right="-15"/>
              <w:rPr>
                <w:rFonts w:cstheme="minorHAnsi"/>
                <w:u w:val="thick" w:color="92D050"/>
              </w:rPr>
            </w:pPr>
            <w:r w:rsidRPr="00AB06A4">
              <w:rPr>
                <w:rFonts w:cstheme="minorHAnsi"/>
                <w:b/>
                <w:u w:val="thick" w:color="92D050"/>
              </w:rPr>
              <w:t>Rossman Drug store sales forecasting:</w:t>
            </w:r>
          </w:p>
          <w:p w:rsidR="002046EC" w:rsidRPr="00AB06A4" w:rsidRDefault="002046EC" w:rsidP="002046EC">
            <w:pPr>
              <w:pStyle w:val="Heading5"/>
              <w:ind w:left="191"/>
              <w:rPr>
                <w:rFonts w:cstheme="minorBidi"/>
              </w:rPr>
            </w:pPr>
            <w:r>
              <w:t>M</w:t>
            </w:r>
            <w:r w:rsidRPr="00AB06A4">
              <w:t>odel on SVR and to avoid the issue of overfitting we kernelized our model on Gaussian and polynomial kernel thus giving the percentage error of 26.8% and 16.3% respectively.</w:t>
            </w:r>
          </w:p>
          <w:p w:rsidR="002046EC" w:rsidRDefault="002046EC" w:rsidP="002046EC">
            <w:pPr>
              <w:pStyle w:val="Heading5"/>
              <w:ind w:left="191"/>
            </w:pPr>
            <w:r w:rsidRPr="00AB06A4">
              <w:t>The prior model was compared with random forest and linear regression having RMSPE of 52.7% and 12.3%</w:t>
            </w:r>
          </w:p>
          <w:tbl>
            <w:tblPr>
              <w:tblW w:w="4973" w:type="pct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581"/>
            </w:tblGrid>
            <w:tr w:rsidR="00C420C8" w:rsidTr="002046EC">
              <w:trPr>
                <w:trHeight w:val="3509"/>
              </w:trPr>
              <w:tc>
                <w:tcPr>
                  <w:tcW w:w="658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E509C4" w:rsidRDefault="00E509C4" w:rsidP="002046EC">
                  <w:pPr>
                    <w:pStyle w:val="Heading2"/>
                    <w:spacing w:after="0"/>
                    <w:ind w:left="191"/>
                    <w:rPr>
                      <w:rFonts w:eastAsiaTheme="minorHAnsi"/>
                    </w:rPr>
                  </w:pPr>
                  <w:r w:rsidRPr="00E509C4">
                    <w:rPr>
                      <w:rFonts w:eastAsiaTheme="minorHAnsi"/>
                    </w:rPr>
                    <w:t>Experience</w:t>
                  </w:r>
                </w:p>
                <w:p w:rsidR="00E509C4" w:rsidRDefault="006B76BC" w:rsidP="002046EC">
                  <w:pPr>
                    <w:pStyle w:val="Heading5"/>
                    <w:ind w:left="191"/>
                  </w:pPr>
                  <w:r>
                    <w:rPr>
                      <w:b/>
                      <w:bCs/>
                    </w:rPr>
                    <w:t>Data</w:t>
                  </w:r>
                  <w:r w:rsidRPr="00D22755">
                    <w:rPr>
                      <w:b/>
                      <w:bCs/>
                    </w:rPr>
                    <w:t xml:space="preserve"> Analyst</w:t>
                  </w:r>
                  <w:r w:rsidRPr="00D22755">
                    <w:t>,</w:t>
                  </w:r>
                  <w:r w:rsidR="008256C5" w:rsidRPr="00E509C4">
                    <w:t xml:space="preserve"> </w:t>
                  </w:r>
                  <w:r w:rsidR="008256C5" w:rsidRPr="00E509C4">
                    <w:t>Feb, 2015 – April, 2016</w:t>
                  </w:r>
                </w:p>
                <w:p w:rsidR="006B76BC" w:rsidRPr="00D22755" w:rsidRDefault="006B76BC" w:rsidP="002046EC">
                  <w:pPr>
                    <w:pStyle w:val="Heading5"/>
                    <w:ind w:left="191"/>
                  </w:pPr>
                  <w:r w:rsidRPr="00D22755">
                    <w:t xml:space="preserve"> Indus Extrusions and Alloys Limited, Gujarat, India </w:t>
                  </w:r>
                  <w:r>
                    <w:t xml:space="preserve">                                                                      </w:t>
                  </w:r>
                </w:p>
                <w:p w:rsidR="006B76BC" w:rsidRPr="00D974BF" w:rsidRDefault="006B76BC" w:rsidP="002046EC">
                  <w:pPr>
                    <w:pStyle w:val="Heading5"/>
                    <w:ind w:left="191"/>
                  </w:pPr>
                  <w:r w:rsidRPr="00D974BF">
                    <w:t xml:space="preserve">Forecasted raw material inventory with an accuracy of 94% using time series data with moving averages (MA) </w:t>
                  </w:r>
                </w:p>
                <w:p w:rsidR="006B76BC" w:rsidRPr="00D974BF" w:rsidRDefault="006B76BC" w:rsidP="002046EC">
                  <w:pPr>
                    <w:pStyle w:val="Heading5"/>
                    <w:spacing w:after="120"/>
                    <w:ind w:left="191"/>
                    <w:rPr>
                      <w:rFonts w:eastAsiaTheme="minorHAnsi"/>
                    </w:rPr>
                  </w:pPr>
                  <w:r w:rsidRPr="00D974BF">
                    <w:t>Implemented demand forecasting models which improved upon forecast accuracy and reduced supply chain inefficiencies</w:t>
                  </w:r>
                </w:p>
                <w:p w:rsidR="00E509C4" w:rsidRPr="008256C5" w:rsidRDefault="006B76BC" w:rsidP="002046EC">
                  <w:pPr>
                    <w:pStyle w:val="Default"/>
                    <w:ind w:left="191"/>
                    <w:jc w:val="center"/>
                    <w:rPr>
                      <w:rFonts w:asciiTheme="majorHAnsi" w:eastAsiaTheme="majorEastAsia" w:hAnsiTheme="majorHAnsi" w:cstheme="majorBidi"/>
                      <w:color w:val="auto"/>
                      <w:sz w:val="22"/>
                      <w:szCs w:val="22"/>
                    </w:rPr>
                  </w:pPr>
                  <w:r w:rsidRPr="00D22755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Process Engineer</w:t>
                  </w:r>
                  <w:r w:rsidRPr="008256C5">
                    <w:rPr>
                      <w:rFonts w:asciiTheme="majorHAnsi" w:eastAsiaTheme="majorEastAsia" w:hAnsiTheme="majorHAnsi" w:cstheme="majorBidi"/>
                      <w:color w:val="auto"/>
                      <w:sz w:val="22"/>
                      <w:szCs w:val="22"/>
                    </w:rPr>
                    <w:t xml:space="preserve">, </w:t>
                  </w:r>
                  <w:r w:rsidR="008256C5" w:rsidRPr="008256C5">
                    <w:rPr>
                      <w:rFonts w:asciiTheme="majorHAnsi" w:eastAsiaTheme="majorEastAsia" w:hAnsiTheme="majorHAnsi" w:cstheme="majorBidi"/>
                      <w:color w:val="auto"/>
                      <w:sz w:val="22"/>
                      <w:szCs w:val="22"/>
                    </w:rPr>
                    <w:t>Oct, 2013 – Jan, 2015</w:t>
                  </w:r>
                </w:p>
                <w:p w:rsidR="006B76BC" w:rsidRPr="00D22755" w:rsidRDefault="006B76BC" w:rsidP="002046EC">
                  <w:pPr>
                    <w:pStyle w:val="Heading5"/>
                    <w:ind w:left="191"/>
                  </w:pPr>
                  <w:r w:rsidRPr="00D22755">
                    <w:t xml:space="preserve">Bhushan Steel Limited, Angul, Orissa </w:t>
                  </w:r>
                  <w:r>
                    <w:t xml:space="preserve">                                                                                        </w:t>
                  </w:r>
                </w:p>
                <w:p w:rsidR="00C420C8" w:rsidRPr="00C912B2" w:rsidRDefault="006B76BC" w:rsidP="002046EC">
                  <w:pPr>
                    <w:pStyle w:val="Heading5"/>
                    <w:ind w:left="191"/>
                  </w:pPr>
                  <w:r w:rsidRPr="00D22755">
                    <w:t>Improved coating surface quality for galvanized sheets from a defect density of 0.2 defects /sq.ft to 0.025 defect density over a time period of 3 months usin</w:t>
                  </w:r>
                  <w:r w:rsidR="00C912B2">
                    <w:t>g root cause analysis and FMEA.</w:t>
                  </w:r>
                </w:p>
              </w:tc>
              <w:tc>
                <w:tcPr>
                  <w:gridSpan w:val="0"/>
                </w:tcPr>
                <w:p w:rsidR="00C420C8" w:rsidRDefault="00C912B2">
                  <w:r>
                    <w:tab/>
                  </w:r>
                  <w:r>
                    <w:tab/>
                  </w:r>
                </w:p>
              </w:tc>
            </w:tr>
          </w:tbl>
          <w:p w:rsidR="00C420C8" w:rsidRPr="005152F2" w:rsidRDefault="00C420C8" w:rsidP="00A83C1E">
            <w:pPr>
              <w:pStyle w:val="Heading5"/>
            </w:pPr>
            <w:bookmarkStart w:id="0" w:name="_GoBack"/>
            <w:bookmarkEnd w:id="0"/>
          </w:p>
        </w:tc>
      </w:tr>
    </w:tbl>
    <w:p w:rsidR="00C0022A" w:rsidRDefault="00C0022A" w:rsidP="008B04E4">
      <w:pPr>
        <w:jc w:val="both"/>
      </w:pPr>
    </w:p>
    <w:sectPr w:rsidR="00C0022A" w:rsidSect="00C0022A">
      <w:footerReference w:type="default" r:id="rId12"/>
      <w:headerReference w:type="first" r:id="rId13"/>
      <w:footerReference w:type="first" r:id="rId14"/>
      <w:pgSz w:w="12240" w:h="15840"/>
      <w:pgMar w:top="1126" w:right="1152" w:bottom="432" w:left="1152" w:header="450" w:footer="8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167" w:rsidRDefault="00337167" w:rsidP="003856C9">
      <w:pPr>
        <w:spacing w:after="0" w:line="240" w:lineRule="auto"/>
      </w:pPr>
      <w:r>
        <w:separator/>
      </w:r>
    </w:p>
  </w:endnote>
  <w:endnote w:type="continuationSeparator" w:id="0">
    <w:p w:rsidR="00337167" w:rsidRDefault="0033716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182F199" wp14:editId="577B5AF0">
              <wp:simplePos x="0" y="0"/>
              <wp:positionH relativeFrom="margin">
                <wp:align>center</wp:align>
              </wp:positionH>
              <wp:positionV relativeFrom="bottomMargin">
                <wp:posOffset>12700</wp:posOffset>
              </wp:positionV>
              <wp:extent cx="6812280" cy="438785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77BFA81" id="Group 4" o:spid="_x0000_s1026" alt="Title: Footer graphic design with grey rectangles in various angles" style="position:absolute;margin-left:0;margin-top:1pt;width:536.4pt;height:34.55pt;z-index:251667456;mso-width-percent:877;mso-height-percent:45;mso-position-horizontal:center;mso-position-horizontal-relative:margin;mso-position-vertical-relative:bottom-margin-area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  <w:sdt>
      <w:sdtPr>
        <w:id w:val="-7357836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8B04E4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 w:rsidP="00A83C1E">
    <w:pPr>
      <w:pStyle w:val="Footer"/>
      <w:jc w:val="cen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97D835A" wp14:editId="4F24DFF9">
              <wp:simplePos x="0" y="0"/>
              <wp:positionH relativeFrom="margin">
                <wp:posOffset>-350520</wp:posOffset>
              </wp:positionH>
              <wp:positionV relativeFrom="page">
                <wp:posOffset>9467850</wp:posOffset>
              </wp:positionV>
              <wp:extent cx="6940550" cy="406400"/>
              <wp:effectExtent l="0" t="0" r="12700" b="12700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940550" cy="406400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F37BD0" id="Group 4" o:spid="_x0000_s1026" alt="Title: Footer graphic design with grey rectangles in various angles" style="position:absolute;margin-left:-27.6pt;margin-top:745.5pt;width:546.5pt;height:32pt;z-index:251660288;mso-position-horizontal-relative:margin;mso-position-vertical-relative:pag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167" w:rsidRDefault="00337167" w:rsidP="003856C9">
      <w:pPr>
        <w:spacing w:after="0" w:line="240" w:lineRule="auto"/>
      </w:pPr>
      <w:r>
        <w:separator/>
      </w:r>
    </w:p>
  </w:footnote>
  <w:footnote w:type="continuationSeparator" w:id="0">
    <w:p w:rsidR="00337167" w:rsidRDefault="0033716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22A" w:rsidRDefault="00C0022A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9504" behindDoc="0" locked="1" layoutInCell="1" allowOverlap="1" wp14:anchorId="17A9C92A" wp14:editId="679718C9">
              <wp:simplePos x="0" y="0"/>
              <wp:positionH relativeFrom="margin">
                <wp:posOffset>-361950</wp:posOffset>
              </wp:positionH>
              <wp:positionV relativeFrom="topMargin">
                <wp:align>bottom</wp:align>
              </wp:positionV>
              <wp:extent cx="7033895" cy="565150"/>
              <wp:effectExtent l="0" t="0" r="14605" b="25400"/>
              <wp:wrapNone/>
              <wp:docPr id="1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33895" cy="565150"/>
                        <a:chOff x="0" y="0"/>
                        <a:chExt cx="4354" cy="275"/>
                      </a:xfrm>
                    </wpg:grpSpPr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1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55D9ED" id="Group 4" o:spid="_x0000_s1026" alt="Title: Footer graphic design with grey rectangles in various angles" style="position:absolute;margin-left:-28.5pt;margin-top:0;width:553.85pt;height:44.5pt;z-index:251669504;mso-position-horizontal-relative:margin;mso-position-vertical:bottom;mso-position-vertical-relative:top-margin-area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">
              <o:lock v:ext="edit" aspectratio="t"/>
              <v:shape id="Freeform 1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1WbsMA&#10;AADbAAAADwAAAGRycy9kb3ducmV2LnhtbESPS2vDQAyE74X8h0WB3pp1Cn3gZhNMaJPeSh6lV+FV&#10;bBOv1uyqifvvq0OhN4kZzXxarMbQmwul3EV2MJ8VYIjr6DtuHBwPb3fPYLIge+wjk4MfyrBaTm4W&#10;WPp45R1d9tIYDeFcooNWZCitzXVLAfMsDsSqnWIKKLqmxvqEVw0Pvb0vikcbsGNtaHGgdUv1ef8d&#10;HDxwtXnaFcevV6kG2aTM28+PrXO307F6ASM0yr/57/rd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1Wbs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1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0z/8AA&#10;AADbAAAADwAAAGRycy9kb3ducmV2LnhtbERPS4vCMBC+C/6HMMLeNHULi1ZTUWFxLwtaxfPQjH3Y&#10;TEoTtf77zYLgbT6+5yxXvWnEnTpXWVYwnUQgiHOrKy4UnI7f4xkI55E1NpZJwZMcrNLhYImJtg8+&#10;0D3zhQgh7BJUUHrfJlK6vCSDbmJb4sBdbGfQB9gVUnf4COGmkZ9R9CUNVhwaSmxpW1J+zW5Ggd20&#10;h31cr+Pz0xv8jaexyeqdUh+jfr0A4an3b/HL/aPD/Dn8/xIOkO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40z/8AAAADbAAAADwAAAAAAAAAAAAAAAACYAgAAZHJzL2Rvd25y&#10;ZXYueG1sUEsFBgAAAAAEAAQA9QAAAIU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u8cEA&#10;AADbAAAADwAAAGRycy9kb3ducmV2LnhtbERPy4rCMBTdC/5DuMLsxlQRGapRVBgQZzY+QNxdkmtb&#10;bW5qk6l1vt4sBJeH857OW1uKhmpfOFYw6CcgiLUzBWcKDvvvzy8QPiAbLB2Tggd5mM+6nSmmxt15&#10;S80uZCKGsE9RQR5ClUrpdU4Wfd9VxJE7u9piiLDOpKnxHsNtKYdJMpYWC44NOVa0yklfd39WQbOU&#10;7UXbzT//jm5bfTzdfh7rsVIfvXYxARGoDW/xy702CoZxffwSf4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r7vH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2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ZjcQA&#10;AADbAAAADwAAAGRycy9kb3ducmV2LnhtbESPT4vCMBTE74LfITzBi6ypLujSNYooot62/oO9PZpn&#10;W2xeShNt99sbYcHjMDO/YWaL1pTiQbUrLCsYDSMQxKnVBWcKTsfNxxcI55E1lpZJwR85WMy7nRnG&#10;2jac0OPgMxEg7GJUkHtfxVK6NCeDbmgr4uBdbW3QB1lnUtfYBLgp5TiKJtJgwWEhx4pWOaW3w90o&#10;mMgmSvfb/YW2g2R5TtbV58/0V6l+r11+g/DU+nf4v73TCsY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GY3EAAAA2wAAAA8AAAAAAAAAAAAAAAAAmAIAAGRycy9k&#10;b3ducmV2LnhtbFBLBQYAAAAABAAEAPUAAACJAwAAAAA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2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B6PcIA&#10;AADbAAAADwAAAGRycy9kb3ducmV2LnhtbESP0WoCMRRE3wv+Q7hC32riSqWuRmmlQt+q1g+4bK6b&#10;xc3NNkl1/XtTEHwcZuYMs1j1rhVnCrHxrGE8UiCIK28arjUcfjYvbyBiQjbYeiYNV4qwWg6eFlga&#10;f+EdnfepFhnCsUQNNqWulDJWlhzGke+Is3f0wWHKMtTSBLxkuGtlodRUOmw4L1jsaG2pOu3/nIbZ&#10;9jpJ3+5D/obXg7GfpNanidL6edi/z0Ek6tMjfG9/GQ1FAf9f8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4Ho9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2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Jx8c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oF9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nHx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2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q2V8EA&#10;AADbAAAADwAAAGRycy9kb3ducmV2LnhtbESP0YrCMBRE3xf8h3AXfFvTLVKkGkUF2QVRtLsfcGmu&#10;bWlzU5pY698bQfBxmJkzzGI1mEb01LnKsoLvSQSCOLe64kLB/9/uawbCeWSNjWVScCcHq+XoY4Gp&#10;tjc+U5/5QgQIuxQVlN63qZQuL8mgm9iWOHgX2xn0QXaF1B3eAtw0Mo6iRBqsOCyU2NK2pLzOrkbB&#10;KeGfyvUn3mifHKL9zNR8NEqNP4f1HISnwb/Dr/avVhBP4fkl/A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Ktlf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2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k2a8IA&#10;AADbAAAADwAAAGRycy9kb3ducmV2LnhtbESPT2sCMRTE70K/Q3iF3jRbQdHVKFIQ2kMR/+H1sXm7&#10;Wdy8LEnqbr+9EQSPw8z8hlmue9uIG/lQO1bwOcpAEBdO11wpOB23wxmIEJE1No5JwT8FWK/eBkvM&#10;tet4T7dDrESCcMhRgYmxzaUMhSGLYeRa4uSVzluMSfpKao9dgttGjrNsKi3WnBYMtvRlqLge/qyC&#10;+RapPDXnn6zofs8TX7LZ9RelPt77zQJEpD6+ws/2t1YwnsD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6TZrwgAAANsAAAAPAAAAAAAAAAAAAAAAAJgCAABkcnMvZG93&#10;bnJldi54bWxQSwUGAAAAAAQABAD1AAAAhwM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2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JGwsQA&#10;AADbAAAADwAAAGRycy9kb3ducmV2LnhtbESPT4vCMBTE7wt+h/AEb5oq0l2qUUQqiId11z94fTTP&#10;tti8lCZq9dNvBGGPw8z8hpnOW1OJGzWutKxgOIhAEGdWl5wrOOxX/S8QziNrrCyTggc5mM86H1NM&#10;tL3zL912PhcBwi5BBYX3dSKlywoy6Aa2Jg7e2TYGfZBNLnWD9wA3lRxFUSwNlhwWCqxpWVB22V2N&#10;AntsN/IzztNjWm1Tffp5jtPvp1K9bruYgPDU+v/wu73WCkYxvL6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SRsL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865F4"/>
    <w:multiLevelType w:val="hybridMultilevel"/>
    <w:tmpl w:val="155A6744"/>
    <w:lvl w:ilvl="0" w:tplc="32507AD0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E82760E">
      <w:start w:val="1"/>
      <w:numFmt w:val="bullet"/>
      <w:lvlText w:val="o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4F449D6">
      <w:start w:val="1"/>
      <w:numFmt w:val="bullet"/>
      <w:lvlText w:val="▪"/>
      <w:lvlJc w:val="left"/>
      <w:pPr>
        <w:ind w:left="2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CC3940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7DC2312">
      <w:start w:val="1"/>
      <w:numFmt w:val="bullet"/>
      <w:lvlText w:val="o"/>
      <w:lvlJc w:val="left"/>
      <w:pPr>
        <w:ind w:left="3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F204DE">
      <w:start w:val="1"/>
      <w:numFmt w:val="bullet"/>
      <w:lvlText w:val="▪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620CDE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70E9598">
      <w:start w:val="1"/>
      <w:numFmt w:val="bullet"/>
      <w:lvlText w:val="o"/>
      <w:lvlJc w:val="left"/>
      <w:pPr>
        <w:ind w:left="5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E624CC">
      <w:start w:val="1"/>
      <w:numFmt w:val="bullet"/>
      <w:lvlText w:val="▪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A2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1313"/>
    <w:rsid w:val="002046EC"/>
    <w:rsid w:val="00235157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37167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4F26A2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75DF1"/>
    <w:rsid w:val="0068354D"/>
    <w:rsid w:val="00686956"/>
    <w:rsid w:val="006A3CE7"/>
    <w:rsid w:val="006B76BC"/>
    <w:rsid w:val="00743379"/>
    <w:rsid w:val="00747550"/>
    <w:rsid w:val="007803B7"/>
    <w:rsid w:val="007A7C08"/>
    <w:rsid w:val="007B2F5C"/>
    <w:rsid w:val="007C5F05"/>
    <w:rsid w:val="008256C5"/>
    <w:rsid w:val="00825ED8"/>
    <w:rsid w:val="00832043"/>
    <w:rsid w:val="00832F81"/>
    <w:rsid w:val="00841714"/>
    <w:rsid w:val="008501C7"/>
    <w:rsid w:val="008B04E4"/>
    <w:rsid w:val="008C7CA2"/>
    <w:rsid w:val="008F6337"/>
    <w:rsid w:val="00914DAF"/>
    <w:rsid w:val="0093286E"/>
    <w:rsid w:val="009D1627"/>
    <w:rsid w:val="00A42F91"/>
    <w:rsid w:val="00A83C1E"/>
    <w:rsid w:val="00AB06A4"/>
    <w:rsid w:val="00AF1258"/>
    <w:rsid w:val="00B01E52"/>
    <w:rsid w:val="00B550FC"/>
    <w:rsid w:val="00B85871"/>
    <w:rsid w:val="00B90A8A"/>
    <w:rsid w:val="00B93310"/>
    <w:rsid w:val="00BB3B21"/>
    <w:rsid w:val="00BC1F18"/>
    <w:rsid w:val="00BD2E58"/>
    <w:rsid w:val="00BF6BAB"/>
    <w:rsid w:val="00C0022A"/>
    <w:rsid w:val="00C007A5"/>
    <w:rsid w:val="00C420C8"/>
    <w:rsid w:val="00C4403A"/>
    <w:rsid w:val="00C912B2"/>
    <w:rsid w:val="00CE6306"/>
    <w:rsid w:val="00D11C4D"/>
    <w:rsid w:val="00D5067A"/>
    <w:rsid w:val="00DC0F74"/>
    <w:rsid w:val="00DC79BB"/>
    <w:rsid w:val="00DF0A0F"/>
    <w:rsid w:val="00DF57D4"/>
    <w:rsid w:val="00E34D58"/>
    <w:rsid w:val="00E509C4"/>
    <w:rsid w:val="00E941EF"/>
    <w:rsid w:val="00EB1C1B"/>
    <w:rsid w:val="00ED7B3C"/>
    <w:rsid w:val="00F077AE"/>
    <w:rsid w:val="00F14687"/>
    <w:rsid w:val="00F56435"/>
    <w:rsid w:val="00F66506"/>
    <w:rsid w:val="00F808F1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F543B"/>
  <w15:chartTrackingRefBased/>
  <w15:docId w15:val="{2AD1132D-20F7-4329-99AB-EC78795D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506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paragraph" w:customStyle="1" w:styleId="EndOfDocument">
    <w:name w:val="End Of Document"/>
    <w:basedOn w:val="Normal"/>
    <w:uiPriority w:val="12"/>
    <w:qFormat/>
    <w:rsid w:val="00F66506"/>
    <w:pPr>
      <w:spacing w:after="0" w:line="240" w:lineRule="auto"/>
    </w:pPr>
    <w:rPr>
      <w:sz w:val="2"/>
    </w:rPr>
  </w:style>
  <w:style w:type="paragraph" w:customStyle="1" w:styleId="Default">
    <w:name w:val="Default"/>
    <w:rsid w:val="006B76BC"/>
    <w:pPr>
      <w:autoSpaceDE w:val="0"/>
      <w:autoSpaceDN w:val="0"/>
      <w:adjustRightInd w:val="0"/>
      <w:spacing w:after="0" w:line="240" w:lineRule="auto"/>
      <w:jc w:val="left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edium.com/@m.vkumar8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ikashAmishra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kum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7007C833C8406A9048B48E3EF95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7643D-DBD8-42CD-8B2E-3665159D1012}"/>
      </w:docPartPr>
      <w:docPartBody>
        <w:p w:rsidR="00000000" w:rsidRDefault="002A3ED8" w:rsidP="002A3ED8">
          <w:pPr>
            <w:pStyle w:val="057007C833C8406A9048B48E3EF95278"/>
          </w:pPr>
          <w:r>
            <w:t>Skills</w:t>
          </w:r>
        </w:p>
      </w:docPartBody>
    </w:docPart>
    <w:docPart>
      <w:docPartPr>
        <w:name w:val="543AB5D8CF10482EB769F7AE15F0D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BBB94-61DA-4F46-9D56-B89A6D184A0E}"/>
      </w:docPartPr>
      <w:docPartBody>
        <w:p w:rsidR="00000000" w:rsidRDefault="002A3ED8" w:rsidP="002A3ED8">
          <w:pPr>
            <w:pStyle w:val="543AB5D8CF10482EB769F7AE15F0D41A"/>
          </w:pPr>
          <w:r w:rsidRPr="005152F2">
            <w:t>Education</w:t>
          </w:r>
        </w:p>
      </w:docPartBody>
    </w:docPart>
    <w:docPart>
      <w:docPartPr>
        <w:name w:val="273DD20C24974538853574AC24054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FB91E-9029-41D0-9EA8-D24A66E51063}"/>
      </w:docPartPr>
      <w:docPartBody>
        <w:p w:rsidR="00000000" w:rsidRDefault="002A3ED8" w:rsidP="002A3ED8">
          <w:pPr>
            <w:pStyle w:val="273DD20C24974538853574AC240542D3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D8"/>
    <w:rsid w:val="002115C3"/>
    <w:rsid w:val="002A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4088B0A03548E7BEBDB844A68ED4D6">
    <w:name w:val="514088B0A03548E7BEBDB844A68ED4D6"/>
  </w:style>
  <w:style w:type="paragraph" w:customStyle="1" w:styleId="B61525F0E07247458CF722BF01E2CA73">
    <w:name w:val="B61525F0E07247458CF722BF01E2CA73"/>
  </w:style>
  <w:style w:type="paragraph" w:customStyle="1" w:styleId="BC51AC70B3D1457EA235716E199BB8D7">
    <w:name w:val="BC51AC70B3D1457EA235716E199BB8D7"/>
  </w:style>
  <w:style w:type="paragraph" w:customStyle="1" w:styleId="96E2F46331624FEB8B5B745AC5E2F8EE">
    <w:name w:val="96E2F46331624FEB8B5B745AC5E2F8EE"/>
  </w:style>
  <w:style w:type="paragraph" w:customStyle="1" w:styleId="D973D5BC3D1B42F4BE90B9D89BF717AA">
    <w:name w:val="D973D5BC3D1B42F4BE90B9D89BF717AA"/>
  </w:style>
  <w:style w:type="paragraph" w:customStyle="1" w:styleId="9B7838B827E245CCAE7D97CBD11500D5">
    <w:name w:val="9B7838B827E245CCAE7D97CBD11500D5"/>
  </w:style>
  <w:style w:type="paragraph" w:customStyle="1" w:styleId="C3A61AE9E0C849DA87D5013799C49BD3">
    <w:name w:val="C3A61AE9E0C849DA87D5013799C49BD3"/>
  </w:style>
  <w:style w:type="paragraph" w:customStyle="1" w:styleId="B4A9124865B744D5B13E3C46B6DCF64B">
    <w:name w:val="B4A9124865B744D5B13E3C46B6DCF64B"/>
  </w:style>
  <w:style w:type="paragraph" w:customStyle="1" w:styleId="9C0825B006B04BBC9DBCAD5466200B92">
    <w:name w:val="9C0825B006B04BBC9DBCAD5466200B92"/>
  </w:style>
  <w:style w:type="paragraph" w:customStyle="1" w:styleId="513BDC172C0D40E89FFE71EAEE1E41A3">
    <w:name w:val="513BDC172C0D40E89FFE71EAEE1E41A3"/>
  </w:style>
  <w:style w:type="paragraph" w:customStyle="1" w:styleId="A897B14E11D8476AA4E3D07D29BA8DAC">
    <w:name w:val="A897B14E11D8476AA4E3D07D29BA8DAC"/>
  </w:style>
  <w:style w:type="paragraph" w:customStyle="1" w:styleId="3DF2DF97C254470098A065B1C783F3F0">
    <w:name w:val="3DF2DF97C254470098A065B1C783F3F0"/>
  </w:style>
  <w:style w:type="paragraph" w:customStyle="1" w:styleId="DCD1E363C891465FB520DEA6E8547E69">
    <w:name w:val="DCD1E363C891465FB520DEA6E8547E69"/>
  </w:style>
  <w:style w:type="paragraph" w:customStyle="1" w:styleId="40F4DB1C16B84373ADC5AFF8144E96F9">
    <w:name w:val="40F4DB1C16B84373ADC5AFF8144E96F9"/>
  </w:style>
  <w:style w:type="paragraph" w:customStyle="1" w:styleId="7285ED880B2E401CAD0E84AF1A83FEDB">
    <w:name w:val="7285ED880B2E401CAD0E84AF1A83FEDB"/>
  </w:style>
  <w:style w:type="paragraph" w:customStyle="1" w:styleId="C36768C269824CFAB032BC62DEFECA8C">
    <w:name w:val="C36768C269824CFAB032BC62DEFECA8C"/>
  </w:style>
  <w:style w:type="paragraph" w:customStyle="1" w:styleId="D9D2CF16FC1642FD86F5AA82C1488500">
    <w:name w:val="D9D2CF16FC1642FD86F5AA82C1488500"/>
  </w:style>
  <w:style w:type="paragraph" w:customStyle="1" w:styleId="78D40F4BCB7E4A28A9D5DF8BCF5F2E6D">
    <w:name w:val="78D40F4BCB7E4A28A9D5DF8BCF5F2E6D"/>
  </w:style>
  <w:style w:type="paragraph" w:customStyle="1" w:styleId="EEF785FCB6264F6F892322DE0EAA0CA5">
    <w:name w:val="EEF785FCB6264F6F892322DE0EAA0CA5"/>
  </w:style>
  <w:style w:type="paragraph" w:customStyle="1" w:styleId="85EC2EFD87A446DBB5E232C379808816">
    <w:name w:val="85EC2EFD87A446DBB5E232C379808816"/>
  </w:style>
  <w:style w:type="paragraph" w:customStyle="1" w:styleId="4CB7EDDF3AE44FB6AF874EC10BE57C1F">
    <w:name w:val="4CB7EDDF3AE44FB6AF874EC10BE57C1F"/>
  </w:style>
  <w:style w:type="paragraph" w:customStyle="1" w:styleId="D9A3977265E548FBAFE89E8290E642DF">
    <w:name w:val="D9A3977265E548FBAFE89E8290E642DF"/>
  </w:style>
  <w:style w:type="paragraph" w:customStyle="1" w:styleId="81D268E515314B13A914F8BA1A708FDB">
    <w:name w:val="81D268E515314B13A914F8BA1A708FDB"/>
  </w:style>
  <w:style w:type="paragraph" w:customStyle="1" w:styleId="5D3ADA2EF71A4DD6875C3A48FC7B9467">
    <w:name w:val="5D3ADA2EF71A4DD6875C3A48FC7B9467"/>
  </w:style>
  <w:style w:type="paragraph" w:customStyle="1" w:styleId="6B49EB3CC45043898A574D03C83C48F9">
    <w:name w:val="6B49EB3CC45043898A574D03C83C48F9"/>
    <w:rsid w:val="002A3ED8"/>
  </w:style>
  <w:style w:type="paragraph" w:customStyle="1" w:styleId="2637E96524204360BFEA644D6A86043A">
    <w:name w:val="2637E96524204360BFEA644D6A86043A"/>
    <w:rsid w:val="002A3ED8"/>
  </w:style>
  <w:style w:type="paragraph" w:customStyle="1" w:styleId="38B94BA157FA45C192CA862BDCC515DE">
    <w:name w:val="38B94BA157FA45C192CA862BDCC515DE"/>
    <w:rsid w:val="002A3ED8"/>
  </w:style>
  <w:style w:type="paragraph" w:customStyle="1" w:styleId="68B4BF64DB924748A96A3F2FCF8D2442">
    <w:name w:val="68B4BF64DB924748A96A3F2FCF8D2442"/>
    <w:rsid w:val="002A3ED8"/>
  </w:style>
  <w:style w:type="paragraph" w:customStyle="1" w:styleId="3E9ECC01B1114847BFDAAF62FAE87E8C">
    <w:name w:val="3E9ECC01B1114847BFDAAF62FAE87E8C"/>
    <w:rsid w:val="002A3ED8"/>
  </w:style>
  <w:style w:type="paragraph" w:customStyle="1" w:styleId="C51B8D0996AF4ECB959DC3EED3369382">
    <w:name w:val="C51B8D0996AF4ECB959DC3EED3369382"/>
    <w:rsid w:val="002A3ED8"/>
  </w:style>
  <w:style w:type="paragraph" w:customStyle="1" w:styleId="057007C833C8406A9048B48E3EF95278">
    <w:name w:val="057007C833C8406A9048B48E3EF95278"/>
    <w:rsid w:val="002A3ED8"/>
  </w:style>
  <w:style w:type="paragraph" w:customStyle="1" w:styleId="94D9D3152ADF464B8F47BB81FD171691">
    <w:name w:val="94D9D3152ADF464B8F47BB81FD171691"/>
    <w:rsid w:val="002A3ED8"/>
  </w:style>
  <w:style w:type="paragraph" w:customStyle="1" w:styleId="1C9F036EBC504BBD803D7BCFF0F642A7">
    <w:name w:val="1C9F036EBC504BBD803D7BCFF0F642A7"/>
    <w:rsid w:val="002A3ED8"/>
  </w:style>
  <w:style w:type="paragraph" w:customStyle="1" w:styleId="F9AAD11F00924A2992EA2923A476DF74">
    <w:name w:val="F9AAD11F00924A2992EA2923A476DF74"/>
    <w:rsid w:val="002A3ED8"/>
  </w:style>
  <w:style w:type="paragraph" w:customStyle="1" w:styleId="EA99E4C25FB04CD2885B70AA15D94E3D">
    <w:name w:val="EA99E4C25FB04CD2885B70AA15D94E3D"/>
    <w:rsid w:val="002A3ED8"/>
  </w:style>
  <w:style w:type="paragraph" w:customStyle="1" w:styleId="218015DC8F3B4C4E9D6AE5D1434863A3">
    <w:name w:val="218015DC8F3B4C4E9D6AE5D1434863A3"/>
    <w:rsid w:val="002A3ED8"/>
  </w:style>
  <w:style w:type="paragraph" w:customStyle="1" w:styleId="F4D8CD0119ED46389476B8CB8F5EF0D2">
    <w:name w:val="F4D8CD0119ED46389476B8CB8F5EF0D2"/>
    <w:rsid w:val="002A3ED8"/>
  </w:style>
  <w:style w:type="paragraph" w:customStyle="1" w:styleId="385B498DDBAC4ED5AE83BCF7E3AC3AB3">
    <w:name w:val="385B498DDBAC4ED5AE83BCF7E3AC3AB3"/>
    <w:rsid w:val="002A3ED8"/>
  </w:style>
  <w:style w:type="paragraph" w:customStyle="1" w:styleId="D0B2127BCC9E4B318DC105CD79ECDCAA">
    <w:name w:val="D0B2127BCC9E4B318DC105CD79ECDCAA"/>
    <w:rsid w:val="002A3ED8"/>
  </w:style>
  <w:style w:type="paragraph" w:customStyle="1" w:styleId="543AB5D8CF10482EB769F7AE15F0D41A">
    <w:name w:val="543AB5D8CF10482EB769F7AE15F0D41A"/>
    <w:rsid w:val="002A3ED8"/>
  </w:style>
  <w:style w:type="paragraph" w:customStyle="1" w:styleId="B2C51ECB447D4DCC8BC0986A5414539E">
    <w:name w:val="B2C51ECB447D4DCC8BC0986A5414539E"/>
    <w:rsid w:val="002A3ED8"/>
  </w:style>
  <w:style w:type="paragraph" w:customStyle="1" w:styleId="39A8819BC2DD464E8962D49CF73AE99B">
    <w:name w:val="39A8819BC2DD464E8962D49CF73AE99B"/>
    <w:rsid w:val="002A3ED8"/>
  </w:style>
  <w:style w:type="paragraph" w:customStyle="1" w:styleId="5B37DF2C65DC44ABBB774D824C9966B8">
    <w:name w:val="5B37DF2C65DC44ABBB774D824C9966B8"/>
    <w:rsid w:val="002A3ED8"/>
  </w:style>
  <w:style w:type="paragraph" w:customStyle="1" w:styleId="4C63E7D6D7EC4DB1A2C9F6F93BCCB469">
    <w:name w:val="4C63E7D6D7EC4DB1A2C9F6F93BCCB469"/>
    <w:rsid w:val="002A3ED8"/>
  </w:style>
  <w:style w:type="paragraph" w:customStyle="1" w:styleId="4C33D00452554D5BB04BFA9950B49C2B">
    <w:name w:val="4C33D00452554D5BB04BFA9950B49C2B"/>
    <w:rsid w:val="002A3ED8"/>
  </w:style>
  <w:style w:type="paragraph" w:customStyle="1" w:styleId="3D530CCA7B3F4054B4B9818DA8AC1370">
    <w:name w:val="3D530CCA7B3F4054B4B9818DA8AC1370"/>
    <w:rsid w:val="002A3ED8"/>
  </w:style>
  <w:style w:type="paragraph" w:customStyle="1" w:styleId="35BCEA417612454BB36D6A5DAA3BF0CC">
    <w:name w:val="35BCEA417612454BB36D6A5DAA3BF0CC"/>
    <w:rsid w:val="002A3ED8"/>
  </w:style>
  <w:style w:type="paragraph" w:customStyle="1" w:styleId="273DD20C24974538853574AC240542D3">
    <w:name w:val="273DD20C24974538853574AC240542D3"/>
    <w:rsid w:val="002A3ED8"/>
  </w:style>
  <w:style w:type="paragraph" w:customStyle="1" w:styleId="0ED7103E0AD840088C23469E4CD22FF2">
    <w:name w:val="0ED7103E0AD840088C23469E4CD22FF2"/>
    <w:rsid w:val="002A3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3BF4F-7F2F-4C9E-8733-4DC96F62A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679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1</cp:revision>
  <cp:lastPrinted>2018-07-26T07:21:00Z</cp:lastPrinted>
  <dcterms:created xsi:type="dcterms:W3CDTF">2018-07-25T21:13:00Z</dcterms:created>
  <dcterms:modified xsi:type="dcterms:W3CDTF">2018-07-26T08:41:00Z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